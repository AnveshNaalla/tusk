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A56D5" w:rsidRDefault="00F27230">
      <w:pPr>
        <w:pStyle w:val="ContactInfo"/>
      </w:pPr>
      <w:r>
        <w:t>Pleasant Homes</w:t>
      </w:r>
    </w:p>
    <w:p w:rsidR="00BA56D5" w:rsidRDefault="00F27230">
      <w:pPr>
        <w:pStyle w:val="ContactInfo"/>
      </w:pPr>
      <w:r>
        <w:t>H</w:t>
      </w:r>
      <w:r w:rsidR="00A261B7">
        <w:t>y</w:t>
      </w:r>
      <w:r>
        <w:t>derabad-500087</w:t>
      </w:r>
    </w:p>
    <w:p w:rsidR="00BA56D5" w:rsidRDefault="00F27230">
      <w:pPr>
        <w:pStyle w:val="ContactInfo"/>
      </w:pPr>
      <w:r>
        <w:t>703</w:t>
      </w:r>
      <w:r w:rsidR="002C3065">
        <w:t>270</w:t>
      </w:r>
      <w:r>
        <w:t>9005</w:t>
      </w:r>
    </w:p>
    <w:p w:rsidR="00BA56D5" w:rsidRDefault="00F27230">
      <w:pPr>
        <w:pStyle w:val="ContactInfo"/>
        <w:rPr>
          <w:rStyle w:val="Emphasis"/>
        </w:rPr>
      </w:pPr>
      <w:r>
        <w:rPr>
          <w:rStyle w:val="Emphasis"/>
        </w:rPr>
        <w:t>a</w:t>
      </w:r>
      <w:r w:rsidR="00AB7E2F">
        <w:rPr>
          <w:rStyle w:val="Emphasis"/>
        </w:rPr>
        <w:t>nny.anvesh@gmail.com</w:t>
      </w:r>
    </w:p>
    <w:sdt>
      <w:sdtPr>
        <w:alias w:val="Your Name"/>
        <w:id w:val="-574512284"/>
        <w:placeholder>
          <w:docPart w:val="9827F23539D444D6963300D66CED3D5E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15:appearance w15:val="hidden"/>
        <w:text/>
      </w:sdtPr>
      <w:sdtEndPr/>
      <w:sdtContent>
        <w:p w:rsidR="00BA56D5" w:rsidRDefault="00F27230">
          <w:pPr>
            <w:pStyle w:val="Name"/>
          </w:pPr>
          <w:r>
            <w:t>ANVESH NAALLA</w:t>
          </w:r>
        </w:p>
      </w:sdtContent>
    </w:sdt>
    <w:tbl>
      <w:tblPr>
        <w:tblStyle w:val="ResumeTable"/>
        <w:tblW w:w="5000" w:type="pct"/>
        <w:tblLook w:val="04A0" w:firstRow="1" w:lastRow="0" w:firstColumn="1" w:lastColumn="0" w:noHBand="0" w:noVBand="1"/>
        <w:tblCaption w:val="Resume text"/>
        <w:tblDescription w:val="Resume"/>
      </w:tblPr>
      <w:tblGrid>
        <w:gridCol w:w="1778"/>
        <w:gridCol w:w="472"/>
        <w:gridCol w:w="7830"/>
      </w:tblGrid>
      <w:tr w:rsidR="001B77EE" w:rsidTr="000766D2">
        <w:tc>
          <w:tcPr>
            <w:tcW w:w="1778" w:type="dxa"/>
            <w:tcBorders>
              <w:bottom w:val="single" w:sz="4" w:space="0" w:color="418AB3" w:themeColor="accent1"/>
            </w:tcBorders>
          </w:tcPr>
          <w:p w:rsidR="00BA56D5" w:rsidRDefault="00F27230" w:rsidP="00AB7E2F">
            <w:pPr>
              <w:pStyle w:val="Heading1"/>
            </w:pPr>
            <w:r>
              <w:t>CAREER OVERVIEW</w:t>
            </w:r>
          </w:p>
        </w:tc>
        <w:tc>
          <w:tcPr>
            <w:tcW w:w="472" w:type="dxa"/>
            <w:tcBorders>
              <w:bottom w:val="single" w:sz="4" w:space="0" w:color="418AB3" w:themeColor="accent1"/>
            </w:tcBorders>
          </w:tcPr>
          <w:p w:rsidR="00BA56D5" w:rsidRDefault="00BA56D5"/>
        </w:tc>
        <w:tc>
          <w:tcPr>
            <w:tcW w:w="7830" w:type="dxa"/>
            <w:tcBorders>
              <w:bottom w:val="single" w:sz="4" w:space="0" w:color="418AB3" w:themeColor="accent1"/>
            </w:tcBorders>
          </w:tcPr>
          <w:p w:rsidR="00BA56D5" w:rsidRPr="000B34E6" w:rsidRDefault="00F27230" w:rsidP="00B424FC">
            <w:pPr>
              <w:rPr>
                <w:color w:val="000000"/>
              </w:rPr>
            </w:pPr>
            <w:r>
              <w:rPr>
                <w:color w:val="6E6E6E" w:themeColor="background2" w:themeShade="80"/>
              </w:rPr>
              <w:t>QA Analyst with 7</w:t>
            </w:r>
            <w:r w:rsidR="00FB74FA">
              <w:rPr>
                <w:color w:val="6E6E6E" w:themeColor="background2" w:themeShade="80"/>
              </w:rPr>
              <w:t>.6</w:t>
            </w:r>
            <w:r w:rsidR="00AB7E2F" w:rsidRPr="00490F95">
              <w:rPr>
                <w:color w:val="6E6E6E" w:themeColor="background2" w:themeShade="80"/>
              </w:rPr>
              <w:t xml:space="preserve"> years of I</w:t>
            </w:r>
            <w:r w:rsidR="00B424FC">
              <w:rPr>
                <w:color w:val="6E6E6E" w:themeColor="background2" w:themeShade="80"/>
              </w:rPr>
              <w:t xml:space="preserve">T experience in </w:t>
            </w:r>
            <w:r w:rsidR="00AB7E2F" w:rsidRPr="00490F95">
              <w:rPr>
                <w:color w:val="6E6E6E" w:themeColor="background2" w:themeShade="80"/>
              </w:rPr>
              <w:t>Data warehouse testing (ETL Data load)</w:t>
            </w:r>
            <w:r w:rsidR="00B424FC">
              <w:rPr>
                <w:color w:val="6E6E6E" w:themeColor="background2" w:themeShade="80"/>
              </w:rPr>
              <w:t xml:space="preserve">, </w:t>
            </w:r>
            <w:r w:rsidR="00FB74FA">
              <w:rPr>
                <w:color w:val="6E6E6E" w:themeColor="background2" w:themeShade="80"/>
              </w:rPr>
              <w:t>Functio</w:t>
            </w:r>
            <w:r w:rsidR="00D83299">
              <w:rPr>
                <w:color w:val="6E6E6E" w:themeColor="background2" w:themeShade="80"/>
              </w:rPr>
              <w:t>n</w:t>
            </w:r>
            <w:r w:rsidR="00B424FC">
              <w:rPr>
                <w:color w:val="6E6E6E" w:themeColor="background2" w:themeShade="80"/>
              </w:rPr>
              <w:t>al Testing</w:t>
            </w:r>
            <w:r w:rsidR="00AB7E2F" w:rsidRPr="00490F95">
              <w:rPr>
                <w:color w:val="6E6E6E" w:themeColor="background2" w:themeShade="80"/>
              </w:rPr>
              <w:t xml:space="preserve"> and insight into </w:t>
            </w:r>
            <w:r w:rsidR="00B424FC">
              <w:rPr>
                <w:color w:val="6E6E6E" w:themeColor="background2" w:themeShade="80"/>
              </w:rPr>
              <w:t xml:space="preserve">ETL Development and </w:t>
            </w:r>
            <w:r w:rsidR="00AB7E2F" w:rsidRPr="00490F95">
              <w:rPr>
                <w:color w:val="6E6E6E" w:themeColor="background2" w:themeShade="80"/>
              </w:rPr>
              <w:t xml:space="preserve">Automation testing using UFT and Selenium. </w:t>
            </w:r>
          </w:p>
        </w:tc>
      </w:tr>
      <w:tr w:rsidR="001B77EE" w:rsidTr="000766D2">
        <w:tc>
          <w:tcPr>
            <w:tcW w:w="1778" w:type="dxa"/>
            <w:tcBorders>
              <w:bottom w:val="single" w:sz="4" w:space="0" w:color="418AB3" w:themeColor="accent1"/>
            </w:tcBorders>
          </w:tcPr>
          <w:p w:rsidR="000B34E6" w:rsidRDefault="00F27230" w:rsidP="00AB7E2F">
            <w:pPr>
              <w:pStyle w:val="Heading1"/>
            </w:pPr>
            <w:r>
              <w:t>OBJECTIVE</w:t>
            </w:r>
          </w:p>
        </w:tc>
        <w:tc>
          <w:tcPr>
            <w:tcW w:w="472" w:type="dxa"/>
            <w:tcBorders>
              <w:bottom w:val="single" w:sz="4" w:space="0" w:color="418AB3" w:themeColor="accent1"/>
            </w:tcBorders>
          </w:tcPr>
          <w:p w:rsidR="000B34E6" w:rsidRDefault="000B34E6"/>
        </w:tc>
        <w:tc>
          <w:tcPr>
            <w:tcW w:w="7830" w:type="dxa"/>
            <w:tcBorders>
              <w:bottom w:val="single" w:sz="4" w:space="0" w:color="418AB3" w:themeColor="accent1"/>
            </w:tcBorders>
          </w:tcPr>
          <w:p w:rsidR="000B34E6" w:rsidRDefault="00F27230" w:rsidP="00490F95">
            <w:pPr>
              <w:rPr>
                <w:color w:val="000000"/>
              </w:rPr>
            </w:pPr>
            <w:r w:rsidRPr="00490F95">
              <w:rPr>
                <w:color w:val="6E6E6E" w:themeColor="background2" w:themeShade="80"/>
              </w:rPr>
              <w:t>Looking for an opportunity where I can leverage my skills and knowledge in the growth of organization which encourages continuous learning and innovation</w:t>
            </w:r>
          </w:p>
        </w:tc>
      </w:tr>
      <w:tr w:rsidR="001B77EE" w:rsidTr="000766D2">
        <w:tc>
          <w:tcPr>
            <w:tcW w:w="1778" w:type="dxa"/>
            <w:tcBorders>
              <w:top w:val="single" w:sz="4" w:space="0" w:color="418AB3" w:themeColor="accent1"/>
              <w:bottom w:val="single" w:sz="4" w:space="0" w:color="418AB3" w:themeColor="accent1"/>
            </w:tcBorders>
          </w:tcPr>
          <w:p w:rsidR="00267123" w:rsidRDefault="00F27230" w:rsidP="00267123">
            <w:pPr>
              <w:pStyle w:val="Heading1"/>
            </w:pPr>
            <w:r>
              <w:t>Primary Skills</w:t>
            </w:r>
          </w:p>
        </w:tc>
        <w:tc>
          <w:tcPr>
            <w:tcW w:w="472" w:type="dxa"/>
            <w:tcBorders>
              <w:top w:val="single" w:sz="4" w:space="0" w:color="418AB3" w:themeColor="accent1"/>
              <w:bottom w:val="single" w:sz="4" w:space="0" w:color="418AB3" w:themeColor="accent1"/>
            </w:tcBorders>
          </w:tcPr>
          <w:p w:rsidR="00267123" w:rsidRDefault="00267123" w:rsidP="00267123"/>
        </w:tc>
        <w:tc>
          <w:tcPr>
            <w:tcW w:w="7830" w:type="dxa"/>
            <w:tcBorders>
              <w:top w:val="single" w:sz="4" w:space="0" w:color="418AB3" w:themeColor="accent1"/>
              <w:bottom w:val="single" w:sz="4" w:space="0" w:color="418AB3" w:themeColor="accent1"/>
            </w:tcBorders>
          </w:tcPr>
          <w:sdt>
            <w:sdtPr>
              <w:id w:val="-1116827610"/>
              <w15:repeatingSection/>
            </w:sdtPr>
            <w:sdtEndPr/>
            <w:sdtContent>
              <w:sdt>
                <w:sdtPr>
                  <w:id w:val="-2006429974"/>
                  <w:placeholder>
                    <w:docPart w:val="DE62131C79FD4D0C882167DBB7091B76"/>
                  </w:placeholder>
                  <w15:repeatingSectionItem/>
                </w:sdtPr>
                <w:sdtEndPr/>
                <w:sdtContent>
                  <w:p w:rsidR="00267123" w:rsidRDefault="00F27230" w:rsidP="00267123">
                    <w:pPr>
                      <w:pStyle w:val="ResumeText"/>
                    </w:pPr>
                    <w:r>
                      <w:t>ETL Testing</w:t>
                    </w:r>
                  </w:p>
                </w:sdtContent>
              </w:sdt>
              <w:sdt>
                <w:sdtPr>
                  <w:id w:val="664589972"/>
                  <w:placeholder>
                    <w:docPart w:val="DE62131C79FD4D0C882167DBB7091B76"/>
                  </w:placeholder>
                  <w15:repeatingSectionItem/>
                </w:sdtPr>
                <w:sdtEndPr/>
                <w:sdtContent>
                  <w:p w:rsidR="00267123" w:rsidRDefault="00F27230" w:rsidP="00267123">
                    <w:pPr>
                      <w:pStyle w:val="ResumeText"/>
                    </w:pPr>
                    <w:r>
                      <w:t>Data warehouse Testing</w:t>
                    </w:r>
                  </w:p>
                </w:sdtContent>
              </w:sdt>
              <w:sdt>
                <w:sdtPr>
                  <w:id w:val="1641603760"/>
                  <w:placeholder>
                    <w:docPart w:val="DE62131C79FD4D0C882167DBB7091B76"/>
                  </w:placeholder>
                  <w15:repeatingSectionItem/>
                </w:sdtPr>
                <w:sdtEndPr/>
                <w:sdtContent>
                  <w:p w:rsidR="00267123" w:rsidRDefault="00F27230" w:rsidP="00267123">
                    <w:pPr>
                      <w:pStyle w:val="ResumeText"/>
                    </w:pPr>
                    <w:r>
                      <w:t xml:space="preserve">Agile </w:t>
                    </w:r>
                  </w:p>
                </w:sdtContent>
              </w:sdt>
              <w:sdt>
                <w:sdtPr>
                  <w:id w:val="969394295"/>
                  <w:placeholder>
                    <w:docPart w:val="DE62131C79FD4D0C882167DBB7091B76"/>
                  </w:placeholder>
                  <w15:repeatingSectionItem/>
                </w:sdtPr>
                <w:sdtEndPr/>
                <w:sdtContent>
                  <w:p w:rsidR="00267123" w:rsidRDefault="00F27230" w:rsidP="00267123">
                    <w:pPr>
                      <w:pStyle w:val="ResumeText"/>
                    </w:pPr>
                    <w:r>
                      <w:t>Automation Testing  - Selenium, UFT</w:t>
                    </w:r>
                  </w:p>
                </w:sdtContent>
              </w:sdt>
              <w:sdt>
                <w:sdtPr>
                  <w:id w:val="1442949179"/>
                  <w:placeholder>
                    <w:docPart w:val="D151696517D64BA3A5881B6C0F292DCD"/>
                  </w:placeholder>
                  <w15:repeatingSectionItem/>
                </w:sdtPr>
                <w:sdtEndPr/>
                <w:sdtContent>
                  <w:p w:rsidR="00267123" w:rsidRDefault="00F27230" w:rsidP="00267123">
                    <w:pPr>
                      <w:pStyle w:val="ResumeText"/>
                    </w:pPr>
                    <w:r>
                      <w:t>VB Scripting</w:t>
                    </w:r>
                  </w:p>
                </w:sdtContent>
              </w:sdt>
              <w:sdt>
                <w:sdtPr>
                  <w:id w:val="2134363781"/>
                  <w:placeholder>
                    <w:docPart w:val="211823DD115D4F27BA41459FF78783C6"/>
                  </w:placeholder>
                  <w15:repeatingSectionItem/>
                </w:sdtPr>
                <w:sdtEndPr/>
                <w:sdtContent>
                  <w:p w:rsidR="00CA077D" w:rsidRDefault="00F27230" w:rsidP="00267123">
                    <w:pPr>
                      <w:pStyle w:val="ResumeText"/>
                    </w:pPr>
                    <w:r>
                      <w:t>Business objects/Reports testing</w:t>
                    </w:r>
                  </w:p>
                </w:sdtContent>
              </w:sdt>
              <w:sdt>
                <w:sdtPr>
                  <w:id w:val="1075859133"/>
                  <w:placeholder>
                    <w:docPart w:val="543914DDECB34A638B835714FED0D67F"/>
                  </w:placeholder>
                  <w15:repeatingSectionItem/>
                </w:sdtPr>
                <w:sdtEndPr/>
                <w:sdtContent>
                  <w:p w:rsidR="00CA077D" w:rsidRDefault="00F27230" w:rsidP="00CA077D">
                    <w:pPr>
                      <w:pStyle w:val="ResumeText"/>
                    </w:pPr>
                    <w:r>
                      <w:t>Operational Risk Domain</w:t>
                    </w:r>
                  </w:p>
                </w:sdtContent>
              </w:sdt>
              <w:sdt>
                <w:sdtPr>
                  <w:id w:val="1363630031"/>
                  <w:placeholder>
                    <w:docPart w:val="A98B22F129DD49F39EAD357B28C0837E"/>
                  </w:placeholder>
                  <w15:repeatingSectionItem/>
                </w:sdtPr>
                <w:sdtEndPr/>
                <w:sdtContent>
                  <w:p w:rsidR="00267123" w:rsidRDefault="00F27230" w:rsidP="00CA077D">
                    <w:pPr>
                      <w:pStyle w:val="ResumeText"/>
                    </w:pPr>
                    <w:r>
                      <w:t>Quality Assurance</w:t>
                    </w:r>
                  </w:p>
                </w:sdtContent>
              </w:sdt>
            </w:sdtContent>
          </w:sdt>
        </w:tc>
      </w:tr>
      <w:tr w:rsidR="001B77EE" w:rsidTr="000766D2">
        <w:tc>
          <w:tcPr>
            <w:tcW w:w="1778" w:type="dxa"/>
            <w:tcBorders>
              <w:top w:val="single" w:sz="4" w:space="0" w:color="418AB3" w:themeColor="accent1"/>
              <w:bottom w:val="single" w:sz="4" w:space="0" w:color="418AB3" w:themeColor="accent1"/>
            </w:tcBorders>
          </w:tcPr>
          <w:p w:rsidR="00267123" w:rsidRDefault="00F27230" w:rsidP="00267123">
            <w:pPr>
              <w:pStyle w:val="Heading1"/>
            </w:pPr>
            <w:r>
              <w:t>Work History</w:t>
            </w:r>
          </w:p>
        </w:tc>
        <w:tc>
          <w:tcPr>
            <w:tcW w:w="472" w:type="dxa"/>
            <w:tcBorders>
              <w:top w:val="single" w:sz="4" w:space="0" w:color="418AB3" w:themeColor="accent1"/>
              <w:bottom w:val="single" w:sz="4" w:space="0" w:color="418AB3" w:themeColor="accent1"/>
            </w:tcBorders>
          </w:tcPr>
          <w:p w:rsidR="00267123" w:rsidRDefault="00267123" w:rsidP="00267123"/>
        </w:tc>
        <w:tc>
          <w:tcPr>
            <w:tcW w:w="7830" w:type="dxa"/>
            <w:tcBorders>
              <w:top w:val="single" w:sz="4" w:space="0" w:color="418AB3" w:themeColor="accent1"/>
              <w:bottom w:val="single" w:sz="4" w:space="0" w:color="418AB3" w:themeColor="accent1"/>
            </w:tcBorders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  <w:id w:val="302434271"/>
              <w15:repeatingSection/>
            </w:sdtPr>
            <w:sdtEndPr/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830493898"/>
                  <w:placeholder>
                    <w:docPart w:val="A6328B8FCB34452080272AD821FA356D"/>
                  </w:placeholder>
                  <w15:repeatingSectionItem/>
                </w:sdtPr>
                <w:sdtEndPr>
                  <w:rPr>
                    <w:b/>
                  </w:rPr>
                </w:sdtEndPr>
                <w:sdtContent>
                  <w:p w:rsidR="00F25337" w:rsidRDefault="00F27230" w:rsidP="00F25337">
                    <w:pPr>
                      <w:pStyle w:val="Heading2"/>
                    </w:pPr>
                    <w:r>
                      <w:t>qualitY analyst 3, wells</w:t>
                    </w:r>
                    <w:r w:rsidR="0012593E">
                      <w:t xml:space="preserve"> </w:t>
                    </w:r>
                    <w:r>
                      <w:t>fargo india, hyderabad</w:t>
                    </w:r>
                  </w:p>
                  <w:p w:rsidR="00F25337" w:rsidRPr="00F25337" w:rsidRDefault="00F27230" w:rsidP="00F25337">
                    <w:pPr>
                      <w:pStyle w:val="ResumeText"/>
                    </w:pPr>
                    <w:r>
                      <w:t>October 2017 - Present</w:t>
                    </w:r>
                  </w:p>
                  <w:p w:rsidR="00267123" w:rsidRDefault="00F27230" w:rsidP="00267123">
                    <w:pPr>
                      <w:pStyle w:val="Heading2"/>
                    </w:pPr>
                    <w:r>
                      <w:t>Senior qualit</w:t>
                    </w:r>
                    <w:r w:rsidR="00810A84">
                      <w:t>Y</w:t>
                    </w:r>
                    <w:r>
                      <w:t xml:space="preserve"> analyst</w:t>
                    </w:r>
                    <w:r w:rsidR="00F25337">
                      <w:t xml:space="preserve"> 2</w:t>
                    </w:r>
                    <w:r>
                      <w:t>, wells</w:t>
                    </w:r>
                    <w:r w:rsidR="0012593E">
                      <w:t xml:space="preserve"> </w:t>
                    </w:r>
                    <w:r>
                      <w:t>fargo india, hyderabad</w:t>
                    </w:r>
                  </w:p>
                  <w:p w:rsidR="0012593E" w:rsidRPr="0012593E" w:rsidRDefault="00F27230" w:rsidP="0012593E">
                    <w:pPr>
                      <w:pStyle w:val="ResumeText"/>
                    </w:pPr>
                    <w:r>
                      <w:t>August 2016 – October 2017</w:t>
                    </w:r>
                  </w:p>
                  <w:p w:rsidR="0012593E" w:rsidRDefault="0012593E" w:rsidP="0012593E">
                    <w:pPr>
                      <w:pStyle w:val="ResumeText"/>
                    </w:pPr>
                  </w:p>
                  <w:p w:rsidR="00467D48" w:rsidRDefault="00F27230" w:rsidP="0012593E">
                    <w:pPr>
                      <w:pStyle w:val="ResumeText"/>
                    </w:pPr>
                    <w:r w:rsidRPr="00D75828">
                      <w:rPr>
                        <w:b/>
                      </w:rPr>
                      <w:t>Project Background</w:t>
                    </w:r>
                    <w:r>
                      <w:rPr>
                        <w:b/>
                      </w:rPr>
                      <w:t xml:space="preserve"> (WELLS FARGO)</w:t>
                    </w:r>
                    <w:r w:rsidRPr="00D75828">
                      <w:rPr>
                        <w:b/>
                      </w:rPr>
                      <w:t xml:space="preserve"> </w:t>
                    </w:r>
                    <w:r>
                      <w:rPr>
                        <w:b/>
                      </w:rPr>
                      <w:t xml:space="preserve">– </w:t>
                    </w:r>
                    <w:r w:rsidRPr="0012593E">
                      <w:t>Worked for SHRP (Shared Risk Platform) Application as QA Analyst in DWH scrum.  The Shared Risk Platform (SHRP)</w:t>
                    </w:r>
                    <w:r w:rsidR="0021633C">
                      <w:t xml:space="preserve"> is an RSA ARCHER</w:t>
                    </w:r>
                    <w:r w:rsidRPr="0012593E">
                      <w:t xml:space="preserve"> will combine today’s custom-built operational risk management tools into an integrated, enterprise capability with a single user interface. In alignment with enterprise-wide initiatives to improve data governance and quality practices</w:t>
                    </w:r>
                    <w:r>
                      <w:t>.</w:t>
                    </w:r>
                  </w:p>
                  <w:p w:rsidR="0012593E" w:rsidRDefault="00497334" w:rsidP="0012593E">
                    <w:pPr>
                      <w:pStyle w:val="ResumeText"/>
                      <w:rPr>
                        <w:b/>
                      </w:rPr>
                    </w:pPr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576175776"/>
                  <w:placeholder>
                    <w:docPart w:val="6A93C07C2BF449EBAA0F6D601496A8F0"/>
                  </w:placeholder>
                  <w15:repeatingSectionItem/>
                </w:sdtPr>
                <w:sdtEndPr/>
                <w:sdtContent>
                  <w:p w:rsidR="00CA077D" w:rsidRDefault="00F27230" w:rsidP="00267123">
                    <w:pPr>
                      <w:pStyle w:val="Heading2"/>
                    </w:pPr>
                    <w:r>
                      <w:t>TEST ENGINEER, INFOSYS, hyderabad</w:t>
                    </w:r>
                  </w:p>
                  <w:p w:rsidR="0012593E" w:rsidRDefault="00F27230" w:rsidP="00267123">
                    <w:pPr>
                      <w:pStyle w:val="ResumeText"/>
                    </w:pPr>
                    <w:r>
                      <w:t>June 2013 - August 2016</w:t>
                    </w:r>
                  </w:p>
                  <w:p w:rsidR="0012593E" w:rsidRPr="0012593E" w:rsidRDefault="0012593E" w:rsidP="00267123">
                    <w:pPr>
                      <w:pStyle w:val="ResumeText"/>
                      <w:rPr>
                        <w:b/>
                      </w:rPr>
                    </w:pPr>
                  </w:p>
                  <w:p w:rsidR="00267123" w:rsidRDefault="00F27230" w:rsidP="00267123">
                    <w:pPr>
                      <w:pStyle w:val="ResumeText"/>
                    </w:pPr>
                    <w:r w:rsidRPr="0012593E">
                      <w:rPr>
                        <w:b/>
                      </w:rPr>
                      <w:t>Project Background (INFOSYS)</w:t>
                    </w:r>
                    <w:r>
                      <w:t xml:space="preserve"> – Worked as an ETL/DW QA tester for a renowned P&amp;C Insurance client based out of USA in Business Analytics team.</w:t>
                    </w:r>
                  </w:p>
                </w:sdtContent>
              </w:sdt>
            </w:sdtContent>
          </w:sdt>
        </w:tc>
      </w:tr>
      <w:tr w:rsidR="001B77EE" w:rsidTr="000766D2">
        <w:tc>
          <w:tcPr>
            <w:tcW w:w="1778" w:type="dxa"/>
            <w:tcBorders>
              <w:top w:val="single" w:sz="4" w:space="0" w:color="418AB3" w:themeColor="accent1"/>
              <w:bottom w:val="single" w:sz="4" w:space="0" w:color="418AB3" w:themeColor="accent1"/>
            </w:tcBorders>
          </w:tcPr>
          <w:p w:rsidR="0041609E" w:rsidRDefault="00F27230" w:rsidP="0041609E">
            <w:pPr>
              <w:pStyle w:val="Heading1"/>
            </w:pPr>
            <w:r>
              <w:lastRenderedPageBreak/>
              <w:t>OTHER SKILLSET</w:t>
            </w:r>
          </w:p>
        </w:tc>
        <w:tc>
          <w:tcPr>
            <w:tcW w:w="472" w:type="dxa"/>
            <w:tcBorders>
              <w:top w:val="single" w:sz="4" w:space="0" w:color="418AB3" w:themeColor="accent1"/>
              <w:bottom w:val="single" w:sz="4" w:space="0" w:color="418AB3" w:themeColor="accent1"/>
            </w:tcBorders>
          </w:tcPr>
          <w:p w:rsidR="0041609E" w:rsidRDefault="0041609E" w:rsidP="0041609E"/>
        </w:tc>
        <w:tc>
          <w:tcPr>
            <w:tcW w:w="7830" w:type="dxa"/>
            <w:tcBorders>
              <w:top w:val="single" w:sz="4" w:space="0" w:color="418AB3" w:themeColor="accent1"/>
              <w:bottom w:val="single" w:sz="4" w:space="0" w:color="418AB3" w:themeColor="accent1"/>
            </w:tcBorders>
          </w:tcPr>
          <w:p w:rsidR="0041609E" w:rsidRDefault="00F27230" w:rsidP="0041609E">
            <w:pPr>
              <w:pStyle w:val="Heading2"/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</w:pPr>
            <w:r w:rsidRPr="00C032EC">
              <w:rPr>
                <w:rFonts w:asciiTheme="minorHAnsi" w:eastAsiaTheme="minorEastAsia" w:hAnsiTheme="minorHAnsi" w:cstheme="minorBidi"/>
                <w:bCs w:val="0"/>
                <w:caps w:val="0"/>
                <w:color w:val="595959" w:themeColor="text1" w:themeTint="A6"/>
                <w14:ligatures w14:val="none"/>
              </w:rPr>
              <w:t>Languages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  <w:t>- SQL,</w:t>
            </w:r>
            <w:r w:rsidR="00595CFB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  <w:t xml:space="preserve"> PL SQL</w:t>
            </w:r>
            <w:r w:rsidR="002C3065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  <w:t xml:space="preserve"> basics</w:t>
            </w:r>
            <w:r w:rsidR="00595CFB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  <w:t>,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  <w:t xml:space="preserve"> </w:t>
            </w:r>
            <w:r w:rsidR="00467D48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  <w:t xml:space="preserve">Core 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  <w:t>JAVA, VB Scripting</w:t>
            </w:r>
          </w:p>
          <w:p w:rsidR="00036F41" w:rsidRPr="00036F41" w:rsidRDefault="00F27230" w:rsidP="00036F41">
            <w:pPr>
              <w:pStyle w:val="Heading2"/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</w:pPr>
            <w:r w:rsidRPr="00C032EC">
              <w:rPr>
                <w:rFonts w:asciiTheme="minorHAnsi" w:eastAsiaTheme="minorEastAsia" w:hAnsiTheme="minorHAnsi" w:cstheme="minorBidi"/>
                <w:bCs w:val="0"/>
                <w:caps w:val="0"/>
                <w:color w:val="595959" w:themeColor="text1" w:themeTint="A6"/>
                <w14:ligatures w14:val="none"/>
              </w:rPr>
              <w:t>Test Management Tools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  <w:t xml:space="preserve"> -</w:t>
            </w:r>
            <w:r w:rsidRPr="00036F41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  <w:t xml:space="preserve"> JIRA, HP ALM, TFS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  <w:t xml:space="preserve">, CA </w:t>
            </w:r>
            <w:proofErr w:type="spellStart"/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  <w:t>Autosys</w:t>
            </w:r>
            <w:proofErr w:type="spellEnd"/>
          </w:p>
          <w:p w:rsidR="00036F41" w:rsidRPr="00036F41" w:rsidRDefault="00F27230" w:rsidP="00036F41">
            <w:pPr>
              <w:pStyle w:val="Heading2"/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</w:pPr>
            <w:r w:rsidRPr="00C032EC">
              <w:rPr>
                <w:rFonts w:asciiTheme="minorHAnsi" w:eastAsiaTheme="minorEastAsia" w:hAnsiTheme="minorHAnsi" w:cstheme="minorBidi"/>
                <w:bCs w:val="0"/>
                <w:caps w:val="0"/>
                <w:color w:val="595959" w:themeColor="text1" w:themeTint="A6"/>
                <w14:ligatures w14:val="none"/>
              </w:rPr>
              <w:t>Process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  <w:t xml:space="preserve"> – Agile (</w:t>
            </w:r>
            <w:r w:rsidRPr="00036F41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  <w:t>Scrum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  <w:t>)</w:t>
            </w:r>
            <w:r w:rsidRPr="00036F41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  <w:t>, Waterfall</w:t>
            </w:r>
          </w:p>
          <w:p w:rsidR="00036F41" w:rsidRPr="00036F41" w:rsidRDefault="00F27230" w:rsidP="00036F41">
            <w:pPr>
              <w:pStyle w:val="Heading2"/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</w:pPr>
            <w:r w:rsidRPr="00C032EC">
              <w:rPr>
                <w:rFonts w:asciiTheme="minorHAnsi" w:eastAsiaTheme="minorEastAsia" w:hAnsiTheme="minorHAnsi" w:cstheme="minorBidi"/>
                <w:bCs w:val="0"/>
                <w:caps w:val="0"/>
                <w:color w:val="595959" w:themeColor="text1" w:themeTint="A6"/>
                <w14:ligatures w14:val="none"/>
              </w:rPr>
              <w:t>Database</w:t>
            </w:r>
            <w:r w:rsidRPr="00036F41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  <w:t xml:space="preserve"> – Oracle 10g, SQL Server</w:t>
            </w:r>
          </w:p>
          <w:p w:rsidR="0067225E" w:rsidRPr="00E81216" w:rsidRDefault="00F27230" w:rsidP="00E81216">
            <w:pPr>
              <w:pStyle w:val="Heading2"/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</w:pPr>
            <w:r>
              <w:rPr>
                <w:rFonts w:asciiTheme="minorHAnsi" w:eastAsiaTheme="minorEastAsia" w:hAnsiTheme="minorHAnsi" w:cstheme="minorBidi"/>
                <w:bCs w:val="0"/>
                <w:caps w:val="0"/>
                <w:color w:val="595959" w:themeColor="text1" w:themeTint="A6"/>
                <w14:ligatures w14:val="none"/>
              </w:rPr>
              <w:t>T</w:t>
            </w:r>
            <w:r w:rsidRPr="00C032EC">
              <w:rPr>
                <w:rFonts w:asciiTheme="minorHAnsi" w:eastAsiaTheme="minorEastAsia" w:hAnsiTheme="minorHAnsi" w:cstheme="minorBidi"/>
                <w:bCs w:val="0"/>
                <w:caps w:val="0"/>
                <w:color w:val="595959" w:themeColor="text1" w:themeTint="A6"/>
                <w14:ligatures w14:val="none"/>
              </w:rPr>
              <w:t>ools</w:t>
            </w:r>
            <w:r w:rsidRPr="00036F41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  <w:t xml:space="preserve"> – </w:t>
            </w:r>
            <w:r w:rsidR="002C3065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  <w:t xml:space="preserve">Tableau, </w:t>
            </w:r>
            <w:proofErr w:type="spellStart"/>
            <w:r w:rsidR="002C3065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  <w:t>Informatica</w:t>
            </w:r>
            <w:proofErr w:type="spellEnd"/>
            <w:r w:rsidR="002C3065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  <w:t xml:space="preserve"> (QA),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  <w:t xml:space="preserve"> </w:t>
            </w:r>
            <w:r w:rsidRPr="00036F41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  <w:t>Selenium,</w:t>
            </w:r>
            <w:r w:rsidR="0061662A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  <w:t xml:space="preserve"> Jenkins </w:t>
            </w:r>
            <w:r w:rsidR="00A46349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  <w:t>(</w:t>
            </w:r>
            <w:r w:rsidR="002004D5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  <w:t xml:space="preserve">job </w:t>
            </w:r>
            <w:proofErr w:type="spellStart"/>
            <w:r w:rsidR="00E81216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  <w:t>Config</w:t>
            </w:r>
            <w:proofErr w:type="spellEnd"/>
            <w:r w:rsidR="002004D5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  <w:t>)</w:t>
            </w:r>
            <w:r w:rsidR="004857AA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  <w:t>,</w:t>
            </w:r>
            <w:r w:rsidR="00ED01DA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  <w:t xml:space="preserve">GitHub </w:t>
            </w:r>
            <w:r w:rsidR="002004D5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  <w:t>Repository basics</w:t>
            </w:r>
          </w:p>
          <w:p w:rsidR="00C032EC" w:rsidRPr="00C032EC" w:rsidRDefault="00F27230" w:rsidP="00C032EC">
            <w:r>
              <w:rPr>
                <w:b/>
              </w:rPr>
              <w:t>S</w:t>
            </w:r>
            <w:r w:rsidRPr="00C032EC">
              <w:rPr>
                <w:b/>
              </w:rPr>
              <w:t>pecialization</w:t>
            </w:r>
            <w:r>
              <w:t xml:space="preserve"> – DW testing, BO reports, Data Migration, Complex SQL DML Query building</w:t>
            </w:r>
            <w:r w:rsidR="00EE1597">
              <w:t>, Microsoft Excel</w:t>
            </w:r>
          </w:p>
        </w:tc>
      </w:tr>
      <w:tr w:rsidR="001B77EE" w:rsidTr="000766D2">
        <w:tc>
          <w:tcPr>
            <w:tcW w:w="1778" w:type="dxa"/>
            <w:tcBorders>
              <w:top w:val="single" w:sz="4" w:space="0" w:color="418AB3" w:themeColor="accent1"/>
              <w:bottom w:val="single" w:sz="4" w:space="0" w:color="418AB3" w:themeColor="accent1"/>
            </w:tcBorders>
          </w:tcPr>
          <w:p w:rsidR="00C032EC" w:rsidRDefault="00F27230" w:rsidP="00810A84">
            <w:pPr>
              <w:pStyle w:val="Heading1"/>
            </w:pPr>
            <w:r>
              <w:t>PROFESSIONAL aCHIEVEMENTS</w:t>
            </w:r>
          </w:p>
        </w:tc>
        <w:tc>
          <w:tcPr>
            <w:tcW w:w="472" w:type="dxa"/>
            <w:tcBorders>
              <w:top w:val="single" w:sz="4" w:space="0" w:color="418AB3" w:themeColor="accent1"/>
              <w:bottom w:val="single" w:sz="4" w:space="0" w:color="418AB3" w:themeColor="accent1"/>
            </w:tcBorders>
          </w:tcPr>
          <w:p w:rsidR="00C032EC" w:rsidRDefault="00C032EC" w:rsidP="00267123"/>
        </w:tc>
        <w:tc>
          <w:tcPr>
            <w:tcW w:w="7830" w:type="dxa"/>
            <w:tcBorders>
              <w:top w:val="single" w:sz="4" w:space="0" w:color="418AB3" w:themeColor="accent1"/>
              <w:bottom w:val="single" w:sz="4" w:space="0" w:color="418AB3" w:themeColor="accent1"/>
            </w:tcBorders>
          </w:tcPr>
          <w:p w:rsidR="00C032EC" w:rsidRDefault="00F27230" w:rsidP="00C032EC">
            <w:pPr>
              <w:rPr>
                <w:rFonts w:cstheme="minorHAnsi"/>
              </w:rPr>
            </w:pPr>
            <w:r w:rsidRPr="00937E26">
              <w:rPr>
                <w:rFonts w:cstheme="minorHAnsi"/>
              </w:rPr>
              <w:t>One of the Star Performers in the Business Unit in Infosys.</w:t>
            </w:r>
          </w:p>
          <w:p w:rsidR="00937E26" w:rsidRDefault="00F27230" w:rsidP="00C032EC">
            <w:pPr>
              <w:rPr>
                <w:rFonts w:cstheme="minorHAnsi"/>
              </w:rPr>
            </w:pPr>
            <w:r w:rsidRPr="00937E26">
              <w:rPr>
                <w:rFonts w:cstheme="minorHAnsi"/>
              </w:rPr>
              <w:t>Awarded with Wells Fargo Champion in Innovation cate</w:t>
            </w:r>
            <w:r>
              <w:rPr>
                <w:rFonts w:cstheme="minorHAnsi"/>
              </w:rPr>
              <w:t>gory for multiple best practices</w:t>
            </w:r>
            <w:r w:rsidRPr="00937E26">
              <w:rPr>
                <w:rFonts w:cstheme="minorHAnsi"/>
              </w:rPr>
              <w:t xml:space="preserve"> and Idea published.</w:t>
            </w:r>
          </w:p>
          <w:p w:rsidR="00937E26" w:rsidRDefault="00F27230" w:rsidP="00C032EC">
            <w:pPr>
              <w:rPr>
                <w:rFonts w:cstheme="minorHAnsi"/>
              </w:rPr>
            </w:pPr>
            <w:r w:rsidRPr="00937E26">
              <w:rPr>
                <w:rFonts w:cstheme="minorHAnsi"/>
              </w:rPr>
              <w:t>Awarded with Wells Fargo Champion in Leadership category for leading the team through complex releases.</w:t>
            </w:r>
          </w:p>
          <w:p w:rsidR="00F25337" w:rsidRDefault="00F27230" w:rsidP="00C032E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Received many accolades from Product Owners and Scrum masters for critical testing performed </w:t>
            </w:r>
          </w:p>
        </w:tc>
      </w:tr>
      <w:tr w:rsidR="001B77EE" w:rsidTr="000766D2">
        <w:tc>
          <w:tcPr>
            <w:tcW w:w="1778" w:type="dxa"/>
            <w:tcBorders>
              <w:top w:val="single" w:sz="4" w:space="0" w:color="418AB3" w:themeColor="accent1"/>
              <w:bottom w:val="single" w:sz="4" w:space="0" w:color="418AB3" w:themeColor="accent1"/>
            </w:tcBorders>
          </w:tcPr>
          <w:p w:rsidR="00490F95" w:rsidRDefault="00F27230" w:rsidP="00810A84">
            <w:pPr>
              <w:pStyle w:val="Heading1"/>
            </w:pPr>
            <w:r>
              <w:t>Roles and responsibilitie</w:t>
            </w:r>
            <w:r w:rsidR="00810A84">
              <w:t>S AS TEST LEAD</w:t>
            </w:r>
            <w:r w:rsidR="00387660">
              <w:t xml:space="preserve">  </w:t>
            </w:r>
          </w:p>
        </w:tc>
        <w:tc>
          <w:tcPr>
            <w:tcW w:w="472" w:type="dxa"/>
            <w:tcBorders>
              <w:top w:val="single" w:sz="4" w:space="0" w:color="418AB3" w:themeColor="accent1"/>
              <w:bottom w:val="single" w:sz="4" w:space="0" w:color="418AB3" w:themeColor="accent1"/>
            </w:tcBorders>
          </w:tcPr>
          <w:p w:rsidR="00490F95" w:rsidRDefault="00F27230" w:rsidP="00267123">
            <w:r>
              <w:t xml:space="preserve"> </w:t>
            </w:r>
          </w:p>
        </w:tc>
        <w:tc>
          <w:tcPr>
            <w:tcW w:w="7830" w:type="dxa"/>
            <w:tcBorders>
              <w:top w:val="single" w:sz="4" w:space="0" w:color="418AB3" w:themeColor="accent1"/>
              <w:bottom w:val="single" w:sz="4" w:space="0" w:color="418AB3" w:themeColor="accent1"/>
            </w:tcBorders>
          </w:tcPr>
          <w:p w:rsidR="00490F95" w:rsidRPr="00C032EC" w:rsidRDefault="00F27230" w:rsidP="00C032EC">
            <w:r>
              <w:rPr>
                <w:rFonts w:cstheme="minorHAnsi"/>
              </w:rPr>
              <w:t xml:space="preserve">Coordinate </w:t>
            </w:r>
            <w:r w:rsidRPr="00A96592">
              <w:rPr>
                <w:rFonts w:cstheme="minorHAnsi"/>
              </w:rPr>
              <w:t xml:space="preserve">(verbal and written) with business, development, and senior management, on the </w:t>
            </w:r>
            <w:r w:rsidRPr="00C032EC">
              <w:t>progress of the Release Period project goals, objectives, and testing efforts.</w:t>
            </w:r>
          </w:p>
          <w:p w:rsidR="00A96592" w:rsidRDefault="00F27230" w:rsidP="00A96592">
            <w:r w:rsidRPr="00A96592">
              <w:t>Oversee test activities which include: design, develop and execute test strategies/plans; debug and troubleshoot; perform impact and gap analysis; monitor and instruct test resources on proper procedures to ensure team compliance, status reporting to Manager on development projects, coordinate issue resolution, defect tracking and defect triage activities</w:t>
            </w:r>
          </w:p>
          <w:p w:rsidR="00F25337" w:rsidRDefault="00F27230" w:rsidP="00A96592">
            <w:r>
              <w:t>Performing test execution, including system, integration, regression and accessibility testing</w:t>
            </w:r>
          </w:p>
          <w:p w:rsidR="00A96592" w:rsidRDefault="00F27230" w:rsidP="00A96592">
            <w:r>
              <w:t xml:space="preserve">Lead </w:t>
            </w:r>
            <w:r w:rsidRPr="00A96592">
              <w:t>me</w:t>
            </w:r>
            <w:r>
              <w:t>dium sized on and offshore team</w:t>
            </w:r>
            <w:r w:rsidR="00AD6167">
              <w:t>. Conduct Knowledge sharing sessions.</w:t>
            </w:r>
          </w:p>
          <w:p w:rsidR="00A96592" w:rsidRDefault="00F27230" w:rsidP="00A96592">
            <w:r w:rsidRPr="00A96592">
              <w:t>Prepare and manage QA Project Plan</w:t>
            </w:r>
            <w:r w:rsidR="00DB79D4">
              <w:t xml:space="preserve"> and QA Project Closeout Report</w:t>
            </w:r>
          </w:p>
          <w:p w:rsidR="00A96592" w:rsidRDefault="00F27230" w:rsidP="00A96592">
            <w:r>
              <w:t>Verify the availability of the QA environment for testing</w:t>
            </w:r>
          </w:p>
          <w:p w:rsidR="00A96592" w:rsidRDefault="00F27230" w:rsidP="00A96592">
            <w:r>
              <w:t>Prepare</w:t>
            </w:r>
            <w:r w:rsidR="00DB79D4">
              <w:t xml:space="preserve"> metrics and report QA findings</w:t>
            </w:r>
          </w:p>
          <w:p w:rsidR="00387660" w:rsidRDefault="00F27230" w:rsidP="00A96592">
            <w:r>
              <w:t>W</w:t>
            </w:r>
            <w:r w:rsidRPr="00387660">
              <w:t>ork on multiple project streams simultaneously</w:t>
            </w:r>
          </w:p>
          <w:p w:rsidR="00DB79D4" w:rsidRDefault="00F27230" w:rsidP="00DB79D4">
            <w:r>
              <w:t>Ensure tha</w:t>
            </w:r>
            <w:r w:rsidR="00EE1597">
              <w:t xml:space="preserve">t </w:t>
            </w:r>
            <w:r>
              <w:t>system tests</w:t>
            </w:r>
            <w:r w:rsidR="00EE1597">
              <w:t xml:space="preserve"> are successfully completed, </w:t>
            </w:r>
            <w:r>
              <w:t>documented and all problems are resolved</w:t>
            </w:r>
          </w:p>
          <w:p w:rsidR="00DB79D4" w:rsidRDefault="00F27230" w:rsidP="00DB79D4">
            <w:r>
              <w:t>Support all quality initiatives that are implemented during each phase of the system development life cycle</w:t>
            </w:r>
          </w:p>
          <w:p w:rsidR="00810A84" w:rsidRDefault="00F27230" w:rsidP="00DB79D4">
            <w:r w:rsidRPr="00810A84">
              <w:t>Wrote and optimized test cases to maximize success of manual software testing with consistent, thorough approaches.</w:t>
            </w:r>
          </w:p>
          <w:p w:rsidR="00A96592" w:rsidRPr="00A96592" w:rsidRDefault="00F27230" w:rsidP="00937E26">
            <w:r>
              <w:t>Worked on test estimation,</w:t>
            </w:r>
            <w:r>
              <w:rPr>
                <w:spacing w:val="-6"/>
              </w:rPr>
              <w:t xml:space="preserve"> </w:t>
            </w:r>
            <w:r>
              <w:t>tracking</w:t>
            </w:r>
            <w:r>
              <w:rPr>
                <w:spacing w:val="-5"/>
              </w:rPr>
              <w:t xml:space="preserve"> </w:t>
            </w:r>
            <w:r>
              <w:t>overall</w:t>
            </w:r>
            <w:r>
              <w:rPr>
                <w:spacing w:val="-9"/>
              </w:rPr>
              <w:t xml:space="preserve"> </w:t>
            </w:r>
            <w:r>
              <w:t>progress</w:t>
            </w:r>
            <w:r>
              <w:rPr>
                <w:spacing w:val="-6"/>
              </w:rPr>
              <w:t xml:space="preserve"> </w:t>
            </w:r>
            <w:r>
              <w:t>of</w:t>
            </w:r>
            <w:r>
              <w:rPr>
                <w:spacing w:val="-6"/>
              </w:rPr>
              <w:t xml:space="preserve"> </w:t>
            </w:r>
            <w:r>
              <w:t>daily</w:t>
            </w:r>
            <w:r>
              <w:rPr>
                <w:spacing w:val="-7"/>
              </w:rPr>
              <w:t xml:space="preserve"> </w:t>
            </w:r>
            <w:r>
              <w:t>activities</w:t>
            </w:r>
            <w:r>
              <w:rPr>
                <w:spacing w:val="-7"/>
              </w:rPr>
              <w:t xml:space="preserve"> </w:t>
            </w:r>
            <w:r>
              <w:t>like</w:t>
            </w:r>
            <w:r>
              <w:rPr>
                <w:spacing w:val="-6"/>
              </w:rPr>
              <w:t xml:space="preserve"> </w:t>
            </w:r>
            <w:r>
              <w:t>status</w:t>
            </w:r>
            <w:r>
              <w:rPr>
                <w:spacing w:val="-7"/>
              </w:rPr>
              <w:t xml:space="preserve"> </w:t>
            </w:r>
            <w:r>
              <w:t>reporting,</w:t>
            </w:r>
            <w:r>
              <w:rPr>
                <w:spacing w:val="-7"/>
              </w:rPr>
              <w:t xml:space="preserve"> </w:t>
            </w:r>
            <w:r>
              <w:t>defect reporting and test closures.</w:t>
            </w:r>
          </w:p>
        </w:tc>
      </w:tr>
      <w:tr w:rsidR="001B77EE" w:rsidTr="000766D2">
        <w:tc>
          <w:tcPr>
            <w:tcW w:w="1778" w:type="dxa"/>
            <w:tcBorders>
              <w:top w:val="single" w:sz="4" w:space="0" w:color="418AB3" w:themeColor="accent1"/>
              <w:bottom w:val="single" w:sz="4" w:space="0" w:color="418AB3" w:themeColor="accent1"/>
            </w:tcBorders>
          </w:tcPr>
          <w:p w:rsidR="00810A84" w:rsidRDefault="00F27230" w:rsidP="00810A84">
            <w:pPr>
              <w:pStyle w:val="Heading1"/>
            </w:pPr>
            <w:r>
              <w:lastRenderedPageBreak/>
              <w:t xml:space="preserve">Roles and responsibilitieS AS TEST Analyst  </w:t>
            </w:r>
          </w:p>
        </w:tc>
        <w:tc>
          <w:tcPr>
            <w:tcW w:w="472" w:type="dxa"/>
            <w:tcBorders>
              <w:top w:val="single" w:sz="4" w:space="0" w:color="418AB3" w:themeColor="accent1"/>
              <w:bottom w:val="single" w:sz="4" w:space="0" w:color="418AB3" w:themeColor="accent1"/>
            </w:tcBorders>
          </w:tcPr>
          <w:p w:rsidR="00810A84" w:rsidRDefault="00F27230" w:rsidP="00810A84">
            <w:r>
              <w:t xml:space="preserve"> </w:t>
            </w:r>
          </w:p>
        </w:tc>
        <w:tc>
          <w:tcPr>
            <w:tcW w:w="7830" w:type="dxa"/>
            <w:tcBorders>
              <w:top w:val="single" w:sz="4" w:space="0" w:color="418AB3" w:themeColor="accent1"/>
              <w:bottom w:val="single" w:sz="4" w:space="0" w:color="418AB3" w:themeColor="accent1"/>
            </w:tcBorders>
          </w:tcPr>
          <w:p w:rsidR="00810A84" w:rsidRDefault="00F27230" w:rsidP="00810A84">
            <w:pPr>
              <w:pStyle w:val="Heading2"/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</w:pPr>
            <w:r w:rsidRPr="00810A84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  <w:t>Take requirements, user stories/acceptance criteria and translate them to test cases and automated test scripts using automated tools</w:t>
            </w:r>
          </w:p>
          <w:p w:rsidR="00E51C1E" w:rsidRPr="00E51C1E" w:rsidRDefault="00F27230" w:rsidP="00E51C1E">
            <w:r w:rsidRPr="00E51C1E">
              <w:t>Work with developers, product owners, and other members of the agile team to create test plans and test cases to ensure complete, thorough test coverage of new features</w:t>
            </w:r>
          </w:p>
          <w:p w:rsidR="00E51C1E" w:rsidRDefault="00F27230" w:rsidP="00E51C1E">
            <w:r>
              <w:t>Performing test execution, including system, integration, regression and accessibility testing</w:t>
            </w:r>
          </w:p>
          <w:p w:rsidR="00E51C1E" w:rsidRDefault="00F27230" w:rsidP="00E51C1E">
            <w:r w:rsidRPr="00810A84">
              <w:t>Evaluate execution, troubleshoot, document, communicate an</w:t>
            </w:r>
            <w:r>
              <w:t>d follow up on identified defects</w:t>
            </w:r>
          </w:p>
          <w:p w:rsidR="00E51C1E" w:rsidRDefault="00F27230" w:rsidP="00E51C1E">
            <w:r>
              <w:t>Conducting test results analysis, tracking system test defects and providing progress reports</w:t>
            </w:r>
          </w:p>
          <w:p w:rsidR="00810A84" w:rsidRPr="00810A84" w:rsidRDefault="00F27230" w:rsidP="00E51C1E">
            <w:r w:rsidRPr="00E51C1E">
              <w:t>Work with Product owners/Scrum Master to help determining priority of tests and coordinating System Test vs. User Acceptance Test Coverage</w:t>
            </w:r>
          </w:p>
        </w:tc>
      </w:tr>
      <w:tr w:rsidR="001B77EE" w:rsidTr="000766D2">
        <w:tc>
          <w:tcPr>
            <w:tcW w:w="1778" w:type="dxa"/>
            <w:tcBorders>
              <w:top w:val="single" w:sz="4" w:space="0" w:color="418AB3" w:themeColor="accent1"/>
              <w:bottom w:val="single" w:sz="4" w:space="0" w:color="418AB3" w:themeColor="accent1"/>
            </w:tcBorders>
          </w:tcPr>
          <w:p w:rsidR="00810A84" w:rsidRDefault="00F27230" w:rsidP="00810A84">
            <w:pPr>
              <w:pStyle w:val="Heading1"/>
            </w:pPr>
            <w:r>
              <w:t>Education</w:t>
            </w:r>
          </w:p>
        </w:tc>
        <w:tc>
          <w:tcPr>
            <w:tcW w:w="472" w:type="dxa"/>
            <w:tcBorders>
              <w:top w:val="single" w:sz="4" w:space="0" w:color="418AB3" w:themeColor="accent1"/>
              <w:bottom w:val="single" w:sz="4" w:space="0" w:color="418AB3" w:themeColor="accent1"/>
            </w:tcBorders>
          </w:tcPr>
          <w:p w:rsidR="00810A84" w:rsidRDefault="00810A84" w:rsidP="00810A84"/>
        </w:tc>
        <w:tc>
          <w:tcPr>
            <w:tcW w:w="7830" w:type="dxa"/>
            <w:tcBorders>
              <w:top w:val="single" w:sz="4" w:space="0" w:color="418AB3" w:themeColor="accent1"/>
              <w:bottom w:val="single" w:sz="4" w:space="0" w:color="418AB3" w:themeColor="accent1"/>
            </w:tcBorders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  <w:id w:val="-691765356"/>
              <w15:repeatingSection/>
            </w:sdtPr>
            <w:sdtEndPr/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-1126388115"/>
                  <w:placeholder>
                    <w:docPart w:val="30F90C3C9AC84121A07739EFA1DDA137"/>
                  </w:placeholder>
                  <w15:repeatingSectionItem/>
                </w:sdtPr>
                <w:sdtEndPr/>
                <w:sdtContent>
                  <w:p w:rsidR="00810A84" w:rsidRDefault="00F27230" w:rsidP="00810A84">
                    <w:pPr>
                      <w:pStyle w:val="Heading2"/>
                    </w:pPr>
                    <w:r>
                      <w:t>Bachelor of technology, jntuh, hyderbad, april 2012</w:t>
                    </w:r>
                  </w:p>
                  <w:p w:rsidR="00810A84" w:rsidRDefault="00F27230" w:rsidP="00810A84">
                    <w:r>
                      <w:t>GPA – 8.1</w:t>
                    </w:r>
                  </w:p>
                </w:sdtContent>
              </w:sdt>
            </w:sdtContent>
          </w:sdt>
        </w:tc>
      </w:tr>
      <w:tr w:rsidR="001B77EE" w:rsidTr="000766D2">
        <w:tc>
          <w:tcPr>
            <w:tcW w:w="1778" w:type="dxa"/>
            <w:tcBorders>
              <w:top w:val="single" w:sz="4" w:space="0" w:color="418AB3" w:themeColor="accent1"/>
              <w:bottom w:val="nil"/>
            </w:tcBorders>
          </w:tcPr>
          <w:p w:rsidR="00810A84" w:rsidRDefault="00810A84" w:rsidP="00810A84">
            <w:pPr>
              <w:pStyle w:val="Heading1"/>
            </w:pPr>
          </w:p>
        </w:tc>
        <w:tc>
          <w:tcPr>
            <w:tcW w:w="472" w:type="dxa"/>
            <w:tcBorders>
              <w:top w:val="single" w:sz="4" w:space="0" w:color="418AB3" w:themeColor="accent1"/>
              <w:bottom w:val="nil"/>
            </w:tcBorders>
          </w:tcPr>
          <w:p w:rsidR="00810A84" w:rsidRDefault="00810A84" w:rsidP="00810A84"/>
        </w:tc>
        <w:tc>
          <w:tcPr>
            <w:tcW w:w="7830" w:type="dxa"/>
            <w:tcBorders>
              <w:top w:val="single" w:sz="4" w:space="0" w:color="418AB3" w:themeColor="accent1"/>
              <w:bottom w:val="nil"/>
            </w:tcBorders>
          </w:tcPr>
          <w:p w:rsidR="00810A84" w:rsidRDefault="00810A84" w:rsidP="00810A84">
            <w:pPr>
              <w:pStyle w:val="Heading2"/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</w:pPr>
          </w:p>
        </w:tc>
      </w:tr>
    </w:tbl>
    <w:p w:rsidR="00BA56D5" w:rsidRDefault="003656D5">
      <w:r>
        <w:rPr>
          <w:noProof/>
        </w:rPr>
      </w:r>
      <w:r w:rsidR="003656D5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pt;height:1pt;z-index:251658240;mso-position-horizontal-relative:text;mso-position-vertical-relative:text">
            <v:imagedata r:id="rId11"/>
          </v:shape>
        </w:pict>
      </w:r>
    </w:p>
    <w:sectPr w:rsidR="00BA56D5">
      <w:footerReference w:type="default" r:id="rId12"/>
      <w:pgSz w:w="12240" w:h="15840" w:code="1"/>
      <w:pgMar w:top="1080" w:right="1080" w:bottom="1080" w:left="108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497334" w:rsidRDefault="00497334">
      <w:pPr>
        <w:spacing w:before="0" w:after="0" w:line="240" w:lineRule="auto"/>
      </w:pPr>
      <w:r>
        <w:separator/>
      </w:r>
    </w:p>
  </w:endnote>
  <w:endnote w:type="continuationSeparator" w:id="0">
    <w:p w:rsidR="00497334" w:rsidRDefault="0049733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Franklin Gothic Medium">
    <w:altName w:val="Franklin Gothic"/>
    <w:panose1 w:val="020B06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PlainTable4"/>
      <w:tblW w:w="0" w:type="auto"/>
      <w:tblLook w:val="04A0" w:firstRow="1" w:lastRow="0" w:firstColumn="1" w:lastColumn="0" w:noHBand="0" w:noVBand="1"/>
      <w:tblDescription w:val="Footer table"/>
    </w:tblPr>
    <w:tblGrid>
      <w:gridCol w:w="5036"/>
      <w:gridCol w:w="5044"/>
    </w:tblGrid>
    <w:tr w:rsidR="001B77EE" w:rsidTr="001B77EE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5148" w:type="dxa"/>
        </w:tcPr>
        <w:p w:rsidR="00BA56D5" w:rsidRDefault="00F27230">
          <w:pPr>
            <w:pStyle w:val="Footer"/>
          </w:pPr>
          <w:r>
            <w:t xml:space="preserve">Page |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2C3065">
            <w:rPr>
              <w:noProof/>
            </w:rPr>
            <w:t>2</w:t>
          </w:r>
          <w:r>
            <w:fldChar w:fldCharType="end"/>
          </w:r>
        </w:p>
      </w:tc>
      <w:sdt>
        <w:sdtPr>
          <w:alias w:val="Your Name"/>
          <w:id w:val="-1352728942"/>
          <w:placeholder>
            <w:docPart w:val="A69770BC63394EB380A648A2C03A7291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5148" w:type="dxa"/>
            </w:tcPr>
            <w:p w:rsidR="00BA56D5" w:rsidRDefault="00F27230">
              <w:pPr>
                <w:pStyle w:val="Footer"/>
                <w:jc w:val="right"/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pPr>
              <w:r>
                <w:t>A</w:t>
              </w:r>
              <w:r w:rsidR="00AB7E2F">
                <w:t>NVESH NAALLA</w:t>
              </w:r>
            </w:p>
          </w:tc>
        </w:sdtContent>
      </w:sdt>
    </w:tr>
  </w:tbl>
  <w:p w:rsidR="00BA56D5" w:rsidRDefault="00BA56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497334" w:rsidRDefault="00497334">
      <w:pPr>
        <w:spacing w:before="0" w:after="0" w:line="240" w:lineRule="auto"/>
      </w:pPr>
      <w:r>
        <w:separator/>
      </w:r>
    </w:p>
  </w:footnote>
  <w:footnote w:type="continuationSeparator" w:id="0">
    <w:p w:rsidR="00497334" w:rsidRDefault="00497334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04005F7"/>
    <w:multiLevelType w:val="hybridMultilevel"/>
    <w:tmpl w:val="2A60F548"/>
    <w:lvl w:ilvl="0" w:tplc="5F221E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71A7B9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BB607A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74FD1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28A1F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13A2DB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3A317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4400C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FE61E3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8"/>
  <w:proofState w:spelling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7E2F"/>
    <w:rsid w:val="00036F41"/>
    <w:rsid w:val="000766D2"/>
    <w:rsid w:val="000B0BC9"/>
    <w:rsid w:val="000B34E6"/>
    <w:rsid w:val="0012593E"/>
    <w:rsid w:val="00174237"/>
    <w:rsid w:val="001B26B7"/>
    <w:rsid w:val="001B77EE"/>
    <w:rsid w:val="002004D5"/>
    <w:rsid w:val="0021633C"/>
    <w:rsid w:val="00267123"/>
    <w:rsid w:val="0028032B"/>
    <w:rsid w:val="002C3065"/>
    <w:rsid w:val="0030225D"/>
    <w:rsid w:val="003656D5"/>
    <w:rsid w:val="00375A8B"/>
    <w:rsid w:val="00387660"/>
    <w:rsid w:val="00391445"/>
    <w:rsid w:val="004019B2"/>
    <w:rsid w:val="0041609E"/>
    <w:rsid w:val="00426BFC"/>
    <w:rsid w:val="00467D48"/>
    <w:rsid w:val="004857AA"/>
    <w:rsid w:val="00490F95"/>
    <w:rsid w:val="004959F5"/>
    <w:rsid w:val="00497334"/>
    <w:rsid w:val="00595CFB"/>
    <w:rsid w:val="0061662A"/>
    <w:rsid w:val="0067225E"/>
    <w:rsid w:val="006C19AC"/>
    <w:rsid w:val="006F0F86"/>
    <w:rsid w:val="00810A84"/>
    <w:rsid w:val="008F7017"/>
    <w:rsid w:val="00937E26"/>
    <w:rsid w:val="00943087"/>
    <w:rsid w:val="00971B7B"/>
    <w:rsid w:val="009839BC"/>
    <w:rsid w:val="00A261B7"/>
    <w:rsid w:val="00A46349"/>
    <w:rsid w:val="00A66279"/>
    <w:rsid w:val="00A82C35"/>
    <w:rsid w:val="00A96592"/>
    <w:rsid w:val="00AB7E2F"/>
    <w:rsid w:val="00AD6167"/>
    <w:rsid w:val="00B424FC"/>
    <w:rsid w:val="00BA56D5"/>
    <w:rsid w:val="00C032EC"/>
    <w:rsid w:val="00C74DA6"/>
    <w:rsid w:val="00CA077D"/>
    <w:rsid w:val="00D7199A"/>
    <w:rsid w:val="00D75828"/>
    <w:rsid w:val="00D83299"/>
    <w:rsid w:val="00DB79D4"/>
    <w:rsid w:val="00E15123"/>
    <w:rsid w:val="00E51C1E"/>
    <w:rsid w:val="00E767F7"/>
    <w:rsid w:val="00E81216"/>
    <w:rsid w:val="00E94D82"/>
    <w:rsid w:val="00ED01DA"/>
    <w:rsid w:val="00EE1597"/>
    <w:rsid w:val="00F25337"/>
    <w:rsid w:val="00F27230"/>
    <w:rsid w:val="00F403BA"/>
    <w:rsid w:val="00FB7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F70A9"/>
  <w15:chartTrackingRefBased/>
  <w15:docId w15:val="{27DD01C9-B90D-4C8F-899B-63131578E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0" w:unhideWhenUsed="1" w:qFormat="1"/>
    <w:lsdException w:name="heading 3" w:semiHidden="1" w:uiPriority="1" w:unhideWhenUsed="1"/>
    <w:lsdException w:name="heading 4" w:semiHidden="1" w:uiPriority="18" w:unhideWhenUsed="1"/>
    <w:lsdException w:name="heading 5" w:semiHidden="1" w:uiPriority="18" w:unhideWhenUsed="1" w:qFormat="1"/>
    <w:lsdException w:name="heading 6" w:semiHidden="1" w:uiPriority="18" w:unhideWhenUsed="1" w:qFormat="1"/>
    <w:lsdException w:name="heading 7" w:semiHidden="1" w:uiPriority="18" w:unhideWhenUsed="1" w:qFormat="1"/>
    <w:lsdException w:name="heading 8" w:semiHidden="1" w:uiPriority="18" w:unhideWhenUsed="1" w:qFormat="1"/>
    <w:lsdException w:name="heading 9" w:semiHidden="1" w:uiPriority="1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2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iPriority="8" w:unhideWhenUsed="1"/>
    <w:lsdException w:name="Signature" w:semiHidden="1" w:uiPriority="8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8" w:unhideWhenUsed="1"/>
    <w:lsdException w:name="Date" w:semiHidden="1" w:uiPriority="8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" w:qFormat="1"/>
    <w:lsdException w:name="Emphasis" w:semiHidden="1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9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6D2"/>
    <w:rPr>
      <w:kern w:val="20"/>
    </w:rPr>
  </w:style>
  <w:style w:type="paragraph" w:styleId="Heading1">
    <w:name w:val="heading 1"/>
    <w:basedOn w:val="Normal"/>
    <w:next w:val="Normal"/>
    <w:unhideWhenUsed/>
    <w:qFormat/>
    <w:rsid w:val="000766D2"/>
    <w:pPr>
      <w:jc w:val="right"/>
      <w:outlineLvl w:val="0"/>
    </w:pPr>
    <w:rPr>
      <w:rFonts w:asciiTheme="majorHAnsi" w:eastAsiaTheme="majorEastAsia" w:hAnsiTheme="majorHAnsi" w:cstheme="majorBidi"/>
      <w:caps/>
      <w:color w:val="306785" w:themeColor="accent1" w:themeShade="BF"/>
      <w:sz w:val="21"/>
      <w:szCs w:val="21"/>
    </w:rPr>
  </w:style>
  <w:style w:type="paragraph" w:styleId="Heading2">
    <w:name w:val="heading 2"/>
    <w:basedOn w:val="Normal"/>
    <w:next w:val="Normal"/>
    <w:unhideWhenUsed/>
    <w:qFormat/>
    <w:pPr>
      <w:keepNext/>
      <w:keepLines/>
      <w:spacing w:after="40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18AB3" w:themeColor="accent1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18AB3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0445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0445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1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1"/>
    <w:rPr>
      <w:kern w:val="20"/>
    </w:rPr>
  </w:style>
  <w:style w:type="paragraph" w:customStyle="1" w:styleId="ResumeText">
    <w:name w:val="Resume Text"/>
    <w:basedOn w:val="Normal"/>
    <w:qFormat/>
    <w:pPr>
      <w:spacing w:after="40"/>
      <w:ind w:right="144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418AB3" w:themeColor="accent1"/>
      <w:kern w:val="20"/>
      <w14:ligatures w14:val="standardContextual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418AB3" w:themeColor="accent1"/>
      <w:kern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04458" w:themeColor="accent1" w:themeShade="7F"/>
      <w:kern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04458" w:themeColor="accent1" w:themeShade="7F"/>
      <w:kern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table" w:customStyle="1" w:styleId="ResumeTable">
    <w:name w:val="Resume Table"/>
    <w:basedOn w:val="TableNormal"/>
    <w:uiPriority w:val="99"/>
    <w:tblPr>
      <w:tblBorders>
        <w:insideH w:val="single" w:sz="4" w:space="0" w:color="418AB3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LetterTable">
    <w:name w:val="Letter Table"/>
    <w:basedOn w:val="TableNormal"/>
    <w:uiPriority w:val="99"/>
    <w:pPr>
      <w:spacing w:after="0" w:line="240" w:lineRule="auto"/>
      <w:ind w:left="144" w:right="144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418AB3" w:themeColor="accent1"/>
        <w:sz w:val="22"/>
      </w:rPr>
    </w:tblStylePr>
    <w:tblStylePr w:type="firstCol">
      <w:rPr>
        <w:b/>
      </w:rPr>
    </w:tblStylePr>
  </w:style>
  <w:style w:type="character" w:styleId="Emphasis">
    <w:name w:val="Emphasis"/>
    <w:basedOn w:val="DefaultParagraphFont"/>
    <w:unhideWhenUsed/>
    <w:qFormat/>
    <w:rsid w:val="000766D2"/>
    <w:rPr>
      <w:color w:val="306785" w:themeColor="accent1" w:themeShade="BF"/>
    </w:rPr>
  </w:style>
  <w:style w:type="paragraph" w:customStyle="1" w:styleId="ContactInfo">
    <w:name w:val="Contact Info"/>
    <w:basedOn w:val="Normal"/>
    <w:qFormat/>
    <w:pPr>
      <w:spacing w:after="0" w:line="240" w:lineRule="auto"/>
      <w:jc w:val="right"/>
    </w:pPr>
    <w:rPr>
      <w:sz w:val="18"/>
      <w:szCs w:val="18"/>
    </w:rPr>
  </w:style>
  <w:style w:type="paragraph" w:customStyle="1" w:styleId="Name">
    <w:name w:val="Name"/>
    <w:basedOn w:val="Normal"/>
    <w:next w:val="Normal"/>
    <w:qFormat/>
    <w:rsid w:val="000766D2"/>
    <w:pPr>
      <w:pBdr>
        <w:top w:val="single" w:sz="4" w:space="4" w:color="306785" w:themeColor="accent1" w:themeShade="BF"/>
        <w:left w:val="single" w:sz="4" w:space="6" w:color="306785" w:themeColor="accent1" w:themeShade="BF"/>
        <w:bottom w:val="single" w:sz="4" w:space="4" w:color="306785" w:themeColor="accent1" w:themeShade="BF"/>
        <w:right w:val="single" w:sz="4" w:space="6" w:color="306785" w:themeColor="accent1" w:themeShade="BF"/>
      </w:pBdr>
      <w:shd w:val="clear" w:color="auto" w:fill="306785" w:themeFill="accent1" w:themeFillShade="BF"/>
      <w:spacing w:before="24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kern w:val="20"/>
    </w:rPr>
  </w:style>
  <w:style w:type="table" w:styleId="PlainTable4">
    <w:name w:val="Plain Table 4"/>
    <w:basedOn w:val="TableNormal"/>
    <w:uiPriority w:val="43"/>
    <w:rsid w:val="000766D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1">
    <w:name w:val="1"/>
    <w:basedOn w:val="TableNormal"/>
    <w:rsid w:val="0041609E"/>
    <w:pPr>
      <w:spacing w:before="0" w:line="259" w:lineRule="auto"/>
    </w:pPr>
    <w:rPr>
      <w:rFonts w:ascii="Calibri" w:eastAsia="Calibri" w:hAnsi="Calibri" w:cs="Calibri"/>
      <w:color w:val="auto"/>
      <w:sz w:val="22"/>
      <w:szCs w:val="22"/>
      <w:lang w:eastAsia="en-US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customStyle="1" w:styleId="Default">
    <w:name w:val="Default"/>
    <w:rsid w:val="0012593E"/>
    <w:pPr>
      <w:autoSpaceDE w:val="0"/>
      <w:autoSpaceDN w:val="0"/>
      <w:adjustRightInd w:val="0"/>
      <w:spacing w:before="0" w:after="0" w:line="240" w:lineRule="auto"/>
    </w:pPr>
    <w:rPr>
      <w:rFonts w:ascii="Franklin Gothic Medium" w:eastAsia="Times New Roman" w:hAnsi="Franklin Gothic Medium" w:cs="Franklin Gothic Medium"/>
      <w:color w:val="00000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 /><Relationship Id="rId13" Type="http://schemas.openxmlformats.org/officeDocument/2006/relationships/fontTable" Target="fontTable.xml" /><Relationship Id="rId3" Type="http://schemas.openxmlformats.org/officeDocument/2006/relationships/customXml" Target="../customXml/item3.xml" /><Relationship Id="rId7" Type="http://schemas.openxmlformats.org/officeDocument/2006/relationships/settings" Target="settings.xml" /><Relationship Id="rId12" Type="http://schemas.openxmlformats.org/officeDocument/2006/relationships/footer" Target="footer1.xml" /><Relationship Id="rId2" Type="http://schemas.openxmlformats.org/officeDocument/2006/relationships/customXml" Target="../customXml/item2.xml" /><Relationship Id="rId1" Type="http://schemas.openxmlformats.org/officeDocument/2006/relationships/customXml" Target="../customXml/item1.xml" /><Relationship Id="rId6" Type="http://schemas.openxmlformats.org/officeDocument/2006/relationships/styles" Target="styles.xml" /><Relationship Id="rId11" Type="http://schemas.openxmlformats.org/officeDocument/2006/relationships/image" Target="https://rdxfootmark.naukri.com/v2/track/openCv?trackingInfo=11d9ac4fc1ac4001d3c0a17eef0040b0134f530e18705c4458440321091b5b58120817001544585c0a4356014b4450530401195c1333471b1b1115475a5c00564a011503504e1c180c571833471b1b0111485e5e1543124a4b485d4637071f1b5b58170a10014042595858564d465d4507144359090f59431209175144410c595f5049100a1105035d4a1e500558191b15011140585d0c5242121b5c6&amp;docType=docx" TargetMode="External" /><Relationship Id="rId5" Type="http://schemas.openxmlformats.org/officeDocument/2006/relationships/numbering" Target="numbering.xml" /><Relationship Id="rId15" Type="http://schemas.openxmlformats.org/officeDocument/2006/relationships/theme" Target="theme/theme1.xml" /><Relationship Id="rId10" Type="http://schemas.openxmlformats.org/officeDocument/2006/relationships/endnotes" Target="endnotes.xml" /><Relationship Id="rId4" Type="http://schemas.openxmlformats.org/officeDocument/2006/relationships/customXml" Target="../customXml/item4.xml" /><Relationship Id="rId9" Type="http://schemas.openxmlformats.org/officeDocument/2006/relationships/footnotes" Target="footnotes.xml" /><Relationship Id="rId14" Type="http://schemas.openxmlformats.org/officeDocument/2006/relationships/glossaryDocument" Target="glossary/document.xm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usha\AppData\Roaming\Microsoft\Templates\Functional%20resume%20(Simple%20design).dotx" TargetMode="External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4" Type="http://schemas.openxmlformats.org/officeDocument/2006/relationships/fontTable" Target="fontTable.xml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9827F23539D444D6963300D66CED3D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D70C30-4898-4152-A69D-8DD3CE8103D8}"/>
      </w:docPartPr>
      <w:docPartBody>
        <w:p w:rsidR="00174237" w:rsidRDefault="0006369D">
          <w:pPr>
            <w:pStyle w:val="9827F23539D444D6963300D66CED3D5E"/>
          </w:pPr>
          <w:r>
            <w:rPr>
              <w:rStyle w:val="PlaceholderText"/>
            </w:rPr>
            <w:t>[Author]</w:t>
          </w:r>
        </w:p>
      </w:docPartBody>
    </w:docPart>
    <w:docPart>
      <w:docPartPr>
        <w:name w:val="A69770BC63394EB380A648A2C03A72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27D4E0-8630-4D0D-AE9C-BD8965569429}"/>
      </w:docPartPr>
      <w:docPartBody>
        <w:p w:rsidR="00174237" w:rsidRDefault="0006369D">
          <w:pPr>
            <w:pStyle w:val="A69770BC63394EB380A648A2C03A7291"/>
          </w:pPr>
          <w:r>
            <w:t>You might want to include your GPA here and a brief summary of relevant coursework, awards, and honors.</w:t>
          </w:r>
        </w:p>
      </w:docPartBody>
    </w:docPart>
    <w:docPart>
      <w:docPartPr>
        <w:name w:val="DE62131C79FD4D0C882167DBB7091B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7FF528-485E-42B3-A488-E7AAFBB5AAD7}"/>
      </w:docPartPr>
      <w:docPartBody>
        <w:p w:rsidR="00174237" w:rsidRDefault="0006369D" w:rsidP="004019B2">
          <w:pPr>
            <w:pStyle w:val="DE62131C79FD4D0C882167DBB7091B76"/>
          </w:pPr>
          <w:r>
            <w:t>[Professional or technical skills]</w:t>
          </w:r>
        </w:p>
      </w:docPartBody>
    </w:docPart>
    <w:docPart>
      <w:docPartPr>
        <w:name w:val="A6328B8FCB34452080272AD821FA35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30E625-D719-4549-8A1D-CCD8FABA2377}"/>
      </w:docPartPr>
      <w:docPartBody>
        <w:p w:rsidR="00174237" w:rsidRDefault="0006369D" w:rsidP="004019B2">
          <w:pPr>
            <w:pStyle w:val="A6328B8FCB34452080272AD821FA356D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151696517D64BA3A5881B6C0F292D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88C2F8-8150-4ED5-98FD-70A26A56C29B}"/>
      </w:docPartPr>
      <w:docPartBody>
        <w:p w:rsidR="00174237" w:rsidRDefault="0006369D" w:rsidP="004019B2">
          <w:pPr>
            <w:pStyle w:val="D151696517D64BA3A5881B6C0F292DCD"/>
          </w:pPr>
          <w:r>
            <w:t>[Professional or technical skills]</w:t>
          </w:r>
        </w:p>
      </w:docPartBody>
    </w:docPart>
    <w:docPart>
      <w:docPartPr>
        <w:name w:val="211823DD115D4F27BA41459FF78783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6F0A85-E088-4E70-BDC1-B07B91A5C7FB}"/>
      </w:docPartPr>
      <w:docPartBody>
        <w:p w:rsidR="00174237" w:rsidRDefault="0006369D" w:rsidP="004019B2">
          <w:pPr>
            <w:pStyle w:val="211823DD115D4F27BA41459FF78783C6"/>
          </w:pPr>
          <w:r>
            <w:t>[Professional or technical skills]</w:t>
          </w:r>
        </w:p>
      </w:docPartBody>
    </w:docPart>
    <w:docPart>
      <w:docPartPr>
        <w:name w:val="543914DDECB34A638B835714FED0D6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AB529C-E226-4989-BF0C-B90A2E271737}"/>
      </w:docPartPr>
      <w:docPartBody>
        <w:p w:rsidR="00174237" w:rsidRDefault="0006369D" w:rsidP="004019B2">
          <w:pPr>
            <w:pStyle w:val="543914DDECB34A638B835714FED0D67F"/>
          </w:pPr>
          <w:r>
            <w:t>[Professional or technical skills]</w:t>
          </w:r>
        </w:p>
      </w:docPartBody>
    </w:docPart>
    <w:docPart>
      <w:docPartPr>
        <w:name w:val="A98B22F129DD49F39EAD357B28C083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C289E-1CCD-408D-B9A3-61D7FE2EA098}"/>
      </w:docPartPr>
      <w:docPartBody>
        <w:p w:rsidR="00174237" w:rsidRDefault="0006369D" w:rsidP="004019B2">
          <w:pPr>
            <w:pStyle w:val="A98B22F129DD49F39EAD357B28C0837E"/>
          </w:pPr>
          <w:r>
            <w:t>[Professional or technical skills]</w:t>
          </w:r>
        </w:p>
      </w:docPartBody>
    </w:docPart>
    <w:docPart>
      <w:docPartPr>
        <w:name w:val="6A93C07C2BF449EBAA0F6D601496A8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4D141-25D8-4D4D-AF32-50D2388A0C0A}"/>
      </w:docPartPr>
      <w:docPartBody>
        <w:p w:rsidR="00174237" w:rsidRDefault="0006369D" w:rsidP="004019B2">
          <w:pPr>
            <w:pStyle w:val="6A93C07C2BF449EBAA0F6D601496A8F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30F90C3C9AC84121A07739EFA1DDA1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A5FC16-0BA9-40A1-A848-351DE59711CE}"/>
      </w:docPartPr>
      <w:docPartBody>
        <w:p w:rsidR="009839BC" w:rsidRDefault="0006369D" w:rsidP="00174237">
          <w:pPr>
            <w:pStyle w:val="30F90C3C9AC84121A07739EFA1DDA137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Franklin Gothic Medium">
    <w:altName w:val="Franklin Gothic"/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19B2"/>
    <w:rsid w:val="0006369D"/>
    <w:rsid w:val="000E3821"/>
    <w:rsid w:val="00174237"/>
    <w:rsid w:val="002D7432"/>
    <w:rsid w:val="00336AB4"/>
    <w:rsid w:val="004019B2"/>
    <w:rsid w:val="004C0622"/>
    <w:rsid w:val="005C172D"/>
    <w:rsid w:val="00645FD8"/>
    <w:rsid w:val="00676BE2"/>
    <w:rsid w:val="00885662"/>
    <w:rsid w:val="008C64DF"/>
    <w:rsid w:val="009839BC"/>
    <w:rsid w:val="009F3852"/>
    <w:rsid w:val="00FC4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nhideWhenUsed/>
    <w:qFormat/>
    <w:rPr>
      <w:color w:val="4472C4" w:themeColor="accent1"/>
    </w:rPr>
  </w:style>
  <w:style w:type="character" w:styleId="PlaceholderText">
    <w:name w:val="Placeholder Text"/>
    <w:basedOn w:val="DefaultParagraphFont"/>
    <w:uiPriority w:val="99"/>
    <w:semiHidden/>
    <w:rsid w:val="009839BC"/>
    <w:rPr>
      <w:color w:val="808080"/>
    </w:rPr>
  </w:style>
  <w:style w:type="paragraph" w:customStyle="1" w:styleId="9827F23539D444D6963300D66CED3D5E">
    <w:name w:val="9827F23539D444D6963300D66CED3D5E"/>
  </w:style>
  <w:style w:type="paragraph" w:customStyle="1" w:styleId="A69770BC63394EB380A648A2C03A7291">
    <w:name w:val="A69770BC63394EB380A648A2C03A7291"/>
  </w:style>
  <w:style w:type="paragraph" w:customStyle="1" w:styleId="DE62131C79FD4D0C882167DBB7091B76">
    <w:name w:val="DE62131C79FD4D0C882167DBB7091B76"/>
    <w:rsid w:val="004019B2"/>
  </w:style>
  <w:style w:type="paragraph" w:customStyle="1" w:styleId="A6328B8FCB34452080272AD821FA356D">
    <w:name w:val="A6328B8FCB34452080272AD821FA356D"/>
    <w:rsid w:val="004019B2"/>
  </w:style>
  <w:style w:type="paragraph" w:customStyle="1" w:styleId="D151696517D64BA3A5881B6C0F292DCD">
    <w:name w:val="D151696517D64BA3A5881B6C0F292DCD"/>
    <w:rsid w:val="004019B2"/>
  </w:style>
  <w:style w:type="paragraph" w:customStyle="1" w:styleId="211823DD115D4F27BA41459FF78783C6">
    <w:name w:val="211823DD115D4F27BA41459FF78783C6"/>
    <w:rsid w:val="004019B2"/>
  </w:style>
  <w:style w:type="paragraph" w:customStyle="1" w:styleId="543914DDECB34A638B835714FED0D67F">
    <w:name w:val="543914DDECB34A638B835714FED0D67F"/>
    <w:rsid w:val="004019B2"/>
  </w:style>
  <w:style w:type="paragraph" w:customStyle="1" w:styleId="A98B22F129DD49F39EAD357B28C0837E">
    <w:name w:val="A98B22F129DD49F39EAD357B28C0837E"/>
    <w:rsid w:val="004019B2"/>
  </w:style>
  <w:style w:type="paragraph" w:customStyle="1" w:styleId="6A93C07C2BF449EBAA0F6D601496A8F0">
    <w:name w:val="6A93C07C2BF449EBAA0F6D601496A8F0"/>
    <w:rsid w:val="004019B2"/>
  </w:style>
  <w:style w:type="paragraph" w:customStyle="1" w:styleId="30F90C3C9AC84121A07739EFA1DDA137">
    <w:name w:val="30F90C3C9AC84121A07739EFA1DDA137"/>
    <w:rsid w:val="0017423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Business Set Blue">
  <a:themeElements>
    <a:clrScheme name="Marquee">
      <a:dk1>
        <a:srgbClr val="000000"/>
      </a:dk1>
      <a:lt1>
        <a:sysClr val="window" lastClr="FFFFFF"/>
      </a:lt1>
      <a:dk2>
        <a:srgbClr val="5E5E5E"/>
      </a:dk2>
      <a:lt2>
        <a:srgbClr val="DDDDDD"/>
      </a:lt2>
      <a:accent1>
        <a:srgbClr val="418AB3"/>
      </a:accent1>
      <a:accent2>
        <a:srgbClr val="A6B727"/>
      </a:accent2>
      <a:accent3>
        <a:srgbClr val="F69200"/>
      </a:accent3>
      <a:accent4>
        <a:srgbClr val="838383"/>
      </a:accent4>
      <a:accent5>
        <a:srgbClr val="FEC306"/>
      </a:accent5>
      <a:accent6>
        <a:srgbClr val="DF5327"/>
      </a:accent6>
      <a:hlink>
        <a:srgbClr val="F59E00"/>
      </a:hlink>
      <a:folHlink>
        <a:srgbClr val="B2B2B2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 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 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859786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2012-09-24T09:41:03+00:00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1638549</Value>
    </PublishStatusLookup>
    <APAuthor xmlns="4873beb7-5857-4685-be1f-d57550cc96cc">
      <UserInfo>
        <DisplayName/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 xsi:nil="true"/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false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TP103463018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4F725E2-5EB5-4963-AD57-B1E2DB38ACD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B734656-281C-4DF1-98DD-1F77AD35F171}">
  <ds:schemaRefs>
    <ds:schemaRef ds:uri="http://schemas.microsoft.com/office/2006/metadata/properties"/>
    <ds:schemaRef ds:uri="http://www.w3.org/2000/xmlns/"/>
    <ds:schemaRef ds:uri="4873beb7-5857-4685-be1f-d57550cc96cc"/>
    <ds:schemaRef ds:uri="http://www.w3.org/2001/XMLSchema-instance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67452F0-D367-4558-8133-8E9768FD1CCC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Functional%20resume%20(Simple%20design).dotx</Template>
  <TotalTime>2</TotalTime>
  <Pages>3</Pages>
  <Words>667</Words>
  <Characters>3803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ANVESH NAALLA</dc:creator>
  <cp:lastModifiedBy>Guest User</cp:lastModifiedBy>
  <cp:revision>5</cp:revision>
  <dcterms:created xsi:type="dcterms:W3CDTF">2021-01-06T10:19:00Z</dcterms:created>
  <dcterms:modified xsi:type="dcterms:W3CDTF">2021-01-06T10:21:00Z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</Properties>
</file>